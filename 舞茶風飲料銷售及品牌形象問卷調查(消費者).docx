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56E4" w:rsidRPr="00AF3B6A" w:rsidRDefault="00FA56E4" w:rsidP="00E978CB">
      <w:pPr>
        <w:spacing w:line="240" w:lineRule="auto"/>
        <w:jc w:val="center"/>
        <w:rPr>
          <w:rFonts w:ascii="SimSunfalt" w:hAnsi="SimSunfalt"/>
          <w:b/>
        </w:rPr>
      </w:pPr>
      <w:r w:rsidRPr="00AF3B6A">
        <w:rPr>
          <w:rFonts w:ascii="SimSunfalt" w:hAnsi="SimSunfalt" w:cs="SimSunfalt" w:hint="eastAsia"/>
          <w:b/>
          <w:sz w:val="32"/>
          <w:szCs w:val="32"/>
        </w:rPr>
        <w:t>舞茶風飲料銷售及品牌形象問卷</w:t>
      </w:r>
      <w:r>
        <w:rPr>
          <w:rFonts w:ascii="SimSunfalt" w:hAnsi="SimSunfalt" w:cs="SimSunfalt" w:hint="eastAsia"/>
          <w:b/>
          <w:sz w:val="32"/>
          <w:szCs w:val="32"/>
        </w:rPr>
        <w:t>調查</w:t>
      </w: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  <w:r w:rsidRPr="00BA286C">
        <w:rPr>
          <w:rFonts w:ascii="SimSunfalt" w:hAnsi="SimSunfalt"/>
          <w:sz w:val="24"/>
          <w:szCs w:val="24"/>
        </w:rPr>
        <w:t xml:space="preserve"> 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  <w:sz w:val="25"/>
          <w:szCs w:val="25"/>
        </w:rPr>
      </w:pPr>
      <w:r w:rsidRPr="00BA286C">
        <w:rPr>
          <w:rFonts w:ascii="SimSunfalt" w:hAnsi="SimSunfalt" w:cs="SimSunfalt" w:hint="eastAsia"/>
          <w:sz w:val="25"/>
          <w:szCs w:val="25"/>
        </w:rPr>
        <w:t>各</w:t>
      </w:r>
      <w:r>
        <w:rPr>
          <w:rFonts w:ascii="SimSunfalt" w:hAnsi="SimSunfalt" w:cs="SimSunfalt" w:hint="eastAsia"/>
          <w:sz w:val="25"/>
          <w:szCs w:val="25"/>
        </w:rPr>
        <w:t>位消費者您好，我們是正修科技大學時尚系學生，這是一份關於「銷售及品牌形象</w:t>
      </w:r>
      <w:r w:rsidRPr="00BA286C">
        <w:rPr>
          <w:rFonts w:ascii="SimSunfalt" w:hAnsi="SimSunfalt" w:cs="SimSunfalt" w:hint="eastAsia"/>
          <w:sz w:val="25"/>
          <w:szCs w:val="25"/>
        </w:rPr>
        <w:t>」問卷，請您用個人的經驗填寫即可。您的意見將讓我們提供您更好的服務。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  <w:r w:rsidRPr="00BA286C">
        <w:rPr>
          <w:rFonts w:ascii="SimSunfalt" w:hAnsi="SimSunfalt"/>
          <w:sz w:val="24"/>
          <w:szCs w:val="24"/>
        </w:rPr>
        <w:t xml:space="preserve"> </w:t>
      </w:r>
      <w:r>
        <w:rPr>
          <w:rFonts w:ascii="SimSunfalt" w:hAnsi="SimSunfalt"/>
          <w:sz w:val="20"/>
          <w:szCs w:val="20"/>
        </w:rPr>
        <w:t>________________________________________________________________________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AF3B6A" w:rsidRDefault="00FA56E4" w:rsidP="00981F09">
      <w:pPr>
        <w:spacing w:line="240" w:lineRule="auto"/>
        <w:jc w:val="center"/>
        <w:rPr>
          <w:rFonts w:ascii="SimSunfalt" w:hAnsi="SimSunfalt"/>
          <w:b/>
        </w:rPr>
      </w:pPr>
      <w:r w:rsidRPr="00AF3B6A">
        <w:rPr>
          <w:rFonts w:ascii="SimSunfalt" w:hAnsi="SimSunfalt" w:cs="SimSunfalt" w:hint="eastAsia"/>
          <w:b/>
          <w:sz w:val="28"/>
          <w:szCs w:val="28"/>
        </w:rPr>
        <w:t>第一部分：基本資料．．．．．．．．．．．．．．．．</w:t>
      </w:r>
      <w:r w:rsidRPr="00AF3B6A">
        <w:rPr>
          <w:rFonts w:ascii="SimSunfalt" w:hAnsi="SimSunfalt" w:cs="SimSunfalt"/>
          <w:b/>
          <w:sz w:val="28"/>
          <w:szCs w:val="28"/>
        </w:rPr>
        <w:t>(</w:t>
      </w:r>
      <w:r w:rsidRPr="00AF3B6A">
        <w:rPr>
          <w:rFonts w:ascii="SimSunfalt" w:hAnsi="SimSunfalt" w:cs="SimSunfalt" w:hint="eastAsia"/>
          <w:b/>
          <w:sz w:val="28"/>
          <w:szCs w:val="28"/>
        </w:rPr>
        <w:t>請在</w:t>
      </w:r>
      <w:r w:rsidRPr="00AF3B6A">
        <w:rPr>
          <w:rFonts w:ascii="SimSunfalt" w:hAnsi="SimSunfalt" w:cs="SimSunfalt"/>
          <w:b/>
          <w:sz w:val="28"/>
          <w:szCs w:val="28"/>
        </w:rPr>
        <w:t>□</w:t>
      </w:r>
      <w:r w:rsidRPr="00AF3B6A">
        <w:rPr>
          <w:rFonts w:ascii="SimSunfalt" w:hAnsi="SimSunfalt" w:cs="SimSunfalt" w:hint="eastAsia"/>
          <w:b/>
          <w:sz w:val="28"/>
          <w:szCs w:val="28"/>
        </w:rPr>
        <w:t>中打勾</w:t>
      </w:r>
      <w:r w:rsidRPr="00AF3B6A">
        <w:rPr>
          <w:rFonts w:ascii="SimSunfalt" w:hAnsi="SimSunfalt" w:cs="SimSunfalt"/>
          <w:b/>
          <w:sz w:val="28"/>
          <w:szCs w:val="28"/>
        </w:rPr>
        <w:t>)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tbl>
      <w:tblPr>
        <w:tblW w:w="9023" w:type="dxa"/>
        <w:jc w:val="center"/>
        <w:tblLayout w:type="fixed"/>
        <w:tblLook w:val="0000" w:firstRow="0" w:lastRow="0" w:firstColumn="0" w:lastColumn="0" w:noHBand="0" w:noVBand="0"/>
      </w:tblPr>
      <w:tblGrid>
        <w:gridCol w:w="618"/>
        <w:gridCol w:w="7086"/>
        <w:gridCol w:w="1319"/>
      </w:tblGrid>
      <w:tr w:rsidR="00FA56E4" w:rsidRPr="00BA286C" w:rsidTr="000F0447">
        <w:trPr>
          <w:trHeight w:val="31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01.</w:t>
            </w:r>
          </w:p>
        </w:tc>
        <w:tc>
          <w:tcPr>
            <w:tcW w:w="84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性別：</w:t>
            </w:r>
          </w:p>
        </w:tc>
      </w:tr>
      <w:tr w:rsidR="00FA56E4" w:rsidRPr="00BA286C" w:rsidTr="007A5DE9">
        <w:trPr>
          <w:trHeight w:val="295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SimSunfalt"/>
                <w:sz w:val="24"/>
                <w:szCs w:val="24"/>
              </w:rPr>
            </w:pPr>
            <w:r w:rsidRPr="00BA286C">
              <w:rPr>
                <w:rFonts w:ascii="SimSunfalt" w:hAnsi="SimSunfalt" w:cs="SimSunfalt"/>
                <w:sz w:val="24"/>
                <w:szCs w:val="24"/>
              </w:rPr>
              <w:t>□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男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女</w:t>
            </w:r>
          </w:p>
        </w:tc>
      </w:tr>
      <w:tr w:rsidR="00FA56E4" w:rsidRPr="00BA286C" w:rsidTr="000F0447">
        <w:trPr>
          <w:trHeight w:val="207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02.</w:t>
            </w:r>
          </w:p>
        </w:tc>
        <w:tc>
          <w:tcPr>
            <w:tcW w:w="84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A56E4">
            <w:pPr>
              <w:spacing w:line="270" w:lineRule="exact"/>
              <w:ind w:left="31680" w:hangingChars="175" w:firstLine="31680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年齡：</w:t>
            </w:r>
          </w:p>
        </w:tc>
      </w:tr>
      <w:tr w:rsidR="00FA56E4" w:rsidRPr="00BA286C" w:rsidTr="007A5DE9">
        <w:trPr>
          <w:trHeight w:val="464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SimSunfalt"/>
                <w:sz w:val="24"/>
                <w:szCs w:val="24"/>
              </w:rPr>
            </w:pPr>
            <w:r w:rsidRPr="00BA286C">
              <w:rPr>
                <w:rFonts w:ascii="SimSunfalt" w:hAnsi="SimSunfalt" w:cs="SimSunfalt"/>
                <w:sz w:val="24"/>
                <w:szCs w:val="24"/>
              </w:rPr>
              <w:t>□13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歲以下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□13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>~18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□18~24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□25~35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□35~45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□45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歲以上</w:t>
            </w:r>
          </w:p>
        </w:tc>
      </w:tr>
      <w:tr w:rsidR="00FA56E4" w:rsidRPr="00BA286C" w:rsidTr="000F0447">
        <w:trPr>
          <w:trHeight w:val="220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03.</w:t>
            </w:r>
          </w:p>
        </w:tc>
        <w:tc>
          <w:tcPr>
            <w:tcW w:w="70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您的身分：</w:t>
            </w:r>
          </w:p>
        </w:tc>
        <w:tc>
          <w:tcPr>
            <w:tcW w:w="1319" w:type="dxa"/>
            <w:shd w:val="clear" w:color="auto" w:fill="D9D9D9"/>
          </w:tcPr>
          <w:p w:rsidR="00FA56E4" w:rsidRPr="007B2086" w:rsidRDefault="00FA56E4" w:rsidP="00F15794">
            <w:pPr>
              <w:spacing w:line="270" w:lineRule="exact"/>
              <w:jc w:val="distribute"/>
              <w:rPr>
                <w:rFonts w:ascii="SimSunfalt" w:hAnsi="SimSunfalt"/>
                <w:sz w:val="24"/>
                <w:szCs w:val="24"/>
              </w:rPr>
            </w:pPr>
          </w:p>
        </w:tc>
      </w:tr>
      <w:tr w:rsidR="00FA56E4" w:rsidRPr="00BA286C" w:rsidTr="007A5DE9">
        <w:trPr>
          <w:trHeight w:val="175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SimSunfalt"/>
                <w:sz w:val="24"/>
                <w:szCs w:val="24"/>
              </w:rPr>
            </w:pP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□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顧客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員工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具設計背景</w:t>
            </w:r>
          </w:p>
        </w:tc>
      </w:tr>
      <w:tr w:rsidR="00FA56E4" w:rsidRPr="00BA286C" w:rsidTr="000F0447">
        <w:trPr>
          <w:trHeight w:val="271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04.</w:t>
            </w:r>
          </w:p>
        </w:tc>
        <w:tc>
          <w:tcPr>
            <w:tcW w:w="84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5E3BE2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您最常購買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>/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最喜歡本店的哪種類型飲料：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</w:p>
        </w:tc>
      </w:tr>
      <w:tr w:rsidR="00FA56E4" w:rsidRPr="00BA286C" w:rsidTr="007A5DE9">
        <w:trPr>
          <w:trHeight w:val="151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SimSunfalt"/>
                <w:sz w:val="24"/>
                <w:szCs w:val="24"/>
              </w:rPr>
            </w:pPr>
            <w:r w:rsidRPr="00393CC0">
              <w:rPr>
                <w:rFonts w:ascii="SimSunfalt" w:hAnsi="SimSunfalt" w:cs="SimSunfalt"/>
                <w:sz w:val="24"/>
                <w:szCs w:val="24"/>
              </w:rPr>
              <w:t>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茶飲料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奶茶類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果汁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冰沙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</w:p>
        </w:tc>
      </w:tr>
      <w:tr w:rsidR="00FA56E4" w:rsidRPr="007B2086" w:rsidTr="000F0447">
        <w:trPr>
          <w:trHeight w:val="229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05.</w:t>
            </w:r>
          </w:p>
        </w:tc>
        <w:tc>
          <w:tcPr>
            <w:tcW w:w="70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 w:cs="Arial Unicode MS" w:hint="eastAsia"/>
                <w:sz w:val="24"/>
                <w:szCs w:val="24"/>
              </w:rPr>
              <w:t>承上題，您會選擇該類型飲料的原因為何？</w:t>
            </w:r>
            <w:r w:rsidRPr="00BA286C">
              <w:rPr>
                <w:rFonts w:ascii="SimSunfalt" w:hAnsi="SimSunfalt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shd w:val="clear" w:color="auto" w:fill="D9D9D9"/>
          </w:tcPr>
          <w:p w:rsidR="00FA56E4" w:rsidRPr="00981C73" w:rsidRDefault="00FA56E4" w:rsidP="00FA56E4">
            <w:pPr>
              <w:spacing w:line="270" w:lineRule="exact"/>
              <w:ind w:rightChars="-47" w:right="31680"/>
              <w:jc w:val="distribute"/>
              <w:rPr>
                <w:rFonts w:ascii="SimSunfalt" w:hAnsi="SimSunfalt"/>
                <w:spacing w:val="-10"/>
                <w:sz w:val="24"/>
                <w:szCs w:val="24"/>
              </w:rPr>
            </w:pPr>
          </w:p>
        </w:tc>
      </w:tr>
      <w:tr w:rsidR="00FA56E4" w:rsidRPr="007B2086" w:rsidTr="007A5DE9">
        <w:trPr>
          <w:trHeight w:val="127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個人喜好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健康考量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味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道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獨特</w:t>
            </w:r>
          </w:p>
        </w:tc>
      </w:tr>
      <w:tr w:rsidR="00FA56E4" w:rsidRPr="00BA286C" w:rsidTr="000F0447">
        <w:trPr>
          <w:trHeight w:val="20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06.</w:t>
            </w:r>
          </w:p>
        </w:tc>
        <w:tc>
          <w:tcPr>
            <w:tcW w:w="70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Arial Unicode MS" w:hint="eastAsia"/>
                <w:sz w:val="24"/>
                <w:szCs w:val="24"/>
              </w:rPr>
              <w:t>您最常選擇飲料的甜度為何？</w:t>
            </w:r>
            <w:r w:rsidRPr="00BA286C">
              <w:rPr>
                <w:rFonts w:ascii="SimSunfalt" w:hAnsi="SimSunfalt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shd w:val="clear" w:color="auto" w:fill="D9D9D9"/>
          </w:tcPr>
          <w:p w:rsidR="00FA56E4" w:rsidRPr="00553A45" w:rsidRDefault="00FA56E4" w:rsidP="00FA56E4">
            <w:pPr>
              <w:spacing w:line="270" w:lineRule="exact"/>
              <w:ind w:rightChars="-47" w:right="31680"/>
              <w:jc w:val="distribute"/>
              <w:rPr>
                <w:rFonts w:ascii="SimSunfalt" w:hAnsi="SimSunfalt" w:cs="Arial Unicode MS"/>
                <w:spacing w:val="-10"/>
                <w:sz w:val="24"/>
                <w:szCs w:val="24"/>
              </w:rPr>
            </w:pPr>
          </w:p>
        </w:tc>
      </w:tr>
      <w:tr w:rsidR="00FA56E4" w:rsidRPr="00BA286C" w:rsidTr="007A5DE9">
        <w:trPr>
          <w:trHeight w:val="283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全糖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半糖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少糖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微糖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無糖</w:t>
            </w:r>
          </w:p>
        </w:tc>
      </w:tr>
      <w:tr w:rsidR="00FA56E4" w:rsidRPr="00BA286C" w:rsidTr="000F0447">
        <w:trPr>
          <w:trHeight w:val="93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07.</w:t>
            </w:r>
          </w:p>
        </w:tc>
        <w:tc>
          <w:tcPr>
            <w:tcW w:w="70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Arial Unicode MS" w:hint="eastAsia"/>
                <w:sz w:val="24"/>
                <w:szCs w:val="24"/>
              </w:rPr>
              <w:t>您最常選擇飲料之份量為何？</w:t>
            </w:r>
            <w:r w:rsidRPr="00BA286C">
              <w:rPr>
                <w:rFonts w:ascii="SimSunfalt" w:hAnsi="SimSunfalt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shd w:val="clear" w:color="auto" w:fill="D9D9D9"/>
          </w:tcPr>
          <w:p w:rsidR="00FA56E4" w:rsidRPr="00981C73" w:rsidRDefault="00FA56E4" w:rsidP="00FA56E4">
            <w:pPr>
              <w:spacing w:line="270" w:lineRule="exact"/>
              <w:ind w:rightChars="-47" w:right="31680"/>
              <w:jc w:val="distribute"/>
              <w:rPr>
                <w:rFonts w:ascii="SimSunfalt" w:hAnsi="SimSunfalt"/>
                <w:spacing w:val="-10"/>
              </w:rPr>
            </w:pPr>
          </w:p>
        </w:tc>
      </w:tr>
      <w:tr w:rsidR="00FA56E4" w:rsidRPr="00BA286C" w:rsidTr="007A5DE9">
        <w:trPr>
          <w:trHeight w:val="15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大杯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中杯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小杯</w:t>
            </w:r>
          </w:p>
        </w:tc>
      </w:tr>
      <w:tr w:rsidR="00FA56E4" w:rsidRPr="00BA286C" w:rsidTr="000F0447">
        <w:trPr>
          <w:trHeight w:val="13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08.</w:t>
            </w:r>
          </w:p>
        </w:tc>
        <w:tc>
          <w:tcPr>
            <w:tcW w:w="70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Arial Unicode MS" w:hint="eastAsia"/>
                <w:sz w:val="24"/>
                <w:szCs w:val="24"/>
              </w:rPr>
              <w:t>您最常選擇的飲料冷熱度為何？</w:t>
            </w:r>
          </w:p>
        </w:tc>
        <w:tc>
          <w:tcPr>
            <w:tcW w:w="1319" w:type="dxa"/>
            <w:shd w:val="clear" w:color="auto" w:fill="D9D9D9"/>
          </w:tcPr>
          <w:p w:rsidR="00FA56E4" w:rsidRPr="00981C73" w:rsidRDefault="00FA56E4" w:rsidP="00FA56E4">
            <w:pPr>
              <w:spacing w:line="270" w:lineRule="exact"/>
              <w:ind w:rightChars="-47" w:right="31680"/>
              <w:jc w:val="distribute"/>
              <w:rPr>
                <w:rFonts w:ascii="SimSunfalt" w:hAnsi="SimSunfalt"/>
                <w:spacing w:val="-10"/>
              </w:rPr>
            </w:pPr>
          </w:p>
        </w:tc>
      </w:tr>
      <w:tr w:rsidR="00FA56E4" w:rsidRPr="00BA286C" w:rsidTr="007A5DE9">
        <w:trPr>
          <w:trHeight w:val="221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393CC0">
              <w:rPr>
                <w:rFonts w:ascii="SimSunfalt" w:hAnsi="SimSunfalt" w:cs="SimSunfalt"/>
                <w:sz w:val="24"/>
                <w:szCs w:val="24"/>
              </w:rPr>
              <w:t>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熱飲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微溫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去冰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少冰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多冰</w:t>
            </w:r>
          </w:p>
        </w:tc>
      </w:tr>
      <w:tr w:rsidR="00FA56E4" w:rsidRPr="00BA286C" w:rsidTr="000F0447">
        <w:trPr>
          <w:trHeight w:val="2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>
              <w:rPr>
                <w:rFonts w:ascii="SimSunfalt" w:hAnsi="SimSunfalt"/>
                <w:sz w:val="24"/>
                <w:szCs w:val="24"/>
              </w:rPr>
              <w:t>09.</w:t>
            </w:r>
          </w:p>
        </w:tc>
        <w:tc>
          <w:tcPr>
            <w:tcW w:w="70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您光臨本店是因為：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shd w:val="clear" w:color="auto" w:fill="D9D9D9"/>
          </w:tcPr>
          <w:p w:rsidR="00FA56E4" w:rsidRPr="00981C73" w:rsidRDefault="00FA56E4" w:rsidP="00FA56E4">
            <w:pPr>
              <w:spacing w:line="270" w:lineRule="exact"/>
              <w:ind w:rightChars="-47" w:right="31680"/>
              <w:jc w:val="distribute"/>
              <w:rPr>
                <w:rFonts w:ascii="SimSunfalt" w:hAnsi="SimSunfalt" w:cs="Arial Unicode MS"/>
                <w:spacing w:val="-10"/>
                <w:sz w:val="24"/>
                <w:szCs w:val="24"/>
              </w:rPr>
            </w:pPr>
            <w:r w:rsidRPr="00981C73">
              <w:rPr>
                <w:rFonts w:ascii="SimSunfalt" w:hAnsi="SimSunfalt" w:cs="SimSunfalt" w:hint="eastAsia"/>
                <w:spacing w:val="-10"/>
                <w:sz w:val="24"/>
                <w:szCs w:val="24"/>
              </w:rPr>
              <w:t>（可複選）</w:t>
            </w:r>
          </w:p>
        </w:tc>
      </w:tr>
      <w:tr w:rsidR="00FA56E4" w:rsidRPr="00BA286C" w:rsidTr="007A5DE9">
        <w:trPr>
          <w:trHeight w:val="143"/>
          <w:jc w:val="center"/>
        </w:trPr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</w:p>
        </w:tc>
        <w:tc>
          <w:tcPr>
            <w:tcW w:w="84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SimSunfalt"/>
                <w:sz w:val="24"/>
                <w:szCs w:val="24"/>
              </w:rPr>
            </w:pPr>
            <w:r w:rsidRPr="00393CC0">
              <w:rPr>
                <w:rFonts w:ascii="SimSunfalt" w:hAnsi="SimSunfalt" w:cs="SimSunfalt"/>
                <w:sz w:val="24"/>
                <w:szCs w:val="24"/>
              </w:rPr>
              <w:t>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地點便利性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朋友推薦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價格合理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 w:rsidRPr="00393CC0">
              <w:rPr>
                <w:rFonts w:ascii="SimSunfalt" w:hAnsi="SimSunfalt" w:cs="SimSunfalt" w:hint="eastAsia"/>
                <w:sz w:val="24"/>
                <w:szCs w:val="24"/>
              </w:rPr>
              <w:t>服務良好</w:t>
            </w:r>
            <w:r w:rsidRPr="00393CC0">
              <w:rPr>
                <w:rFonts w:ascii="SimSunfalt" w:hAnsi="SimSunfalt" w:cs="SimSunfalt"/>
                <w:sz w:val="24"/>
                <w:szCs w:val="24"/>
              </w:rPr>
              <w:t>/ □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其它</w:t>
            </w:r>
          </w:p>
        </w:tc>
      </w:tr>
      <w:tr w:rsidR="00FA56E4" w:rsidRPr="00BA286C" w:rsidTr="000F0447">
        <w:trPr>
          <w:trHeight w:val="192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>
              <w:rPr>
                <w:rFonts w:ascii="SimSunfalt" w:hAnsi="SimSunfalt"/>
                <w:sz w:val="24"/>
                <w:szCs w:val="24"/>
              </w:rPr>
              <w:t>10.</w:t>
            </w:r>
          </w:p>
        </w:tc>
        <w:tc>
          <w:tcPr>
            <w:tcW w:w="84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5E3BE2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每月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光臨本店的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次數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：</w:t>
            </w:r>
            <w:r>
              <w:rPr>
                <w:rFonts w:ascii="SimSunfalt" w:hAnsi="SimSunfalt" w:cs="Arial Unicode MS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>□</w:t>
            </w:r>
            <w:r>
              <w:rPr>
                <w:rFonts w:ascii="SimSunfalt" w:hAnsi="SimSunfalt" w:cs="SimSunfalt"/>
                <w:sz w:val="24"/>
                <w:szCs w:val="24"/>
              </w:rPr>
              <w:t>1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次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>3~5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次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>10</w:t>
            </w:r>
            <w:r>
              <w:rPr>
                <w:rFonts w:ascii="SimSunfalt" w:hAnsi="SimSunfalt" w:cs="SimSunfalt" w:hint="eastAsia"/>
                <w:sz w:val="24"/>
                <w:szCs w:val="24"/>
              </w:rPr>
              <w:t>次以上</w:t>
            </w:r>
          </w:p>
        </w:tc>
      </w:tr>
      <w:tr w:rsidR="00FA56E4" w:rsidRPr="00BA286C" w:rsidTr="000F0447">
        <w:trPr>
          <w:trHeight w:val="18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>
              <w:rPr>
                <w:rFonts w:ascii="SimSunfalt" w:hAnsi="SimSunfalt"/>
                <w:sz w:val="24"/>
                <w:szCs w:val="24"/>
              </w:rPr>
              <w:t>11.</w:t>
            </w:r>
          </w:p>
        </w:tc>
        <w:tc>
          <w:tcPr>
            <w:tcW w:w="84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5E3BE2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您光臨本店的時段：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>□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早上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中午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下午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晚上</w:t>
            </w:r>
          </w:p>
        </w:tc>
      </w:tr>
      <w:tr w:rsidR="00FA56E4" w:rsidRPr="00BA286C" w:rsidTr="000F0447">
        <w:trPr>
          <w:trHeight w:val="15"/>
          <w:jc w:val="center"/>
        </w:trPr>
        <w:tc>
          <w:tcPr>
            <w:tcW w:w="6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Default="00FA56E4" w:rsidP="00F15794">
            <w:pPr>
              <w:spacing w:line="270" w:lineRule="exact"/>
              <w:jc w:val="both"/>
              <w:rPr>
                <w:rFonts w:ascii="SimSunfalt" w:hAnsi="SimSunfalt"/>
                <w:sz w:val="24"/>
                <w:szCs w:val="24"/>
              </w:rPr>
            </w:pPr>
            <w:r>
              <w:rPr>
                <w:rFonts w:ascii="SimSunfalt" w:hAnsi="SimSunfalt"/>
                <w:sz w:val="24"/>
                <w:szCs w:val="24"/>
              </w:rPr>
              <w:t>12.</w:t>
            </w:r>
          </w:p>
        </w:tc>
        <w:tc>
          <w:tcPr>
            <w:tcW w:w="84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F15794">
            <w:pPr>
              <w:spacing w:line="270" w:lineRule="exact"/>
              <w:jc w:val="both"/>
              <w:rPr>
                <w:rFonts w:ascii="SimSunfalt" w:hAnsi="SimSunfalt" w:cs="Arial Unicode MS"/>
                <w:sz w:val="24"/>
                <w:szCs w:val="24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請問您現在的心情是：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>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開心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憤怒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/ □</w:t>
            </w:r>
            <w:r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隨性</w:t>
            </w:r>
          </w:p>
        </w:tc>
      </w:tr>
    </w:tbl>
    <w:p w:rsidR="00FA56E4" w:rsidRPr="00AF3B6A" w:rsidRDefault="00FA56E4" w:rsidP="00393CC0">
      <w:pPr>
        <w:spacing w:line="240" w:lineRule="auto"/>
        <w:jc w:val="center"/>
        <w:rPr>
          <w:rFonts w:ascii="SimSunfalt" w:hAnsi="SimSunfalt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3pt;margin-top:42.6pt;width:468pt;height:45pt;z-index:251651584;mso-position-horizontal-relative:text;mso-position-vertical-relative:text" filled="f" stroked="f">
            <v:textbox>
              <w:txbxContent>
                <w:p w:rsidR="00FA56E4" w:rsidRPr="00BA286C" w:rsidRDefault="00FA56E4" w:rsidP="00E64E6F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E64E6F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請翻至下一頁作答！謝謝您</w:t>
                  </w:r>
                  <w:r w:rsidRPr="00BA286C">
                    <w:t>~</w:t>
                  </w:r>
                </w:p>
              </w:txbxContent>
            </v:textbox>
            <w10:wrap type="square"/>
          </v:shape>
        </w:pict>
      </w:r>
      <w:r w:rsidRPr="00BA286C">
        <w:rPr>
          <w:rFonts w:ascii="SimSunfalt" w:hAnsi="SimSunfalt"/>
        </w:rPr>
        <w:br w:type="page"/>
      </w:r>
      <w:r w:rsidRPr="00AF3B6A">
        <w:rPr>
          <w:rFonts w:ascii="SimSunfalt" w:hAnsi="SimSunfalt" w:cs="SimSunfalt" w:hint="eastAsia"/>
          <w:b/>
          <w:sz w:val="32"/>
          <w:szCs w:val="32"/>
        </w:rPr>
        <w:t>舞茶風飲料銷售及品牌形象問卷</w:t>
      </w:r>
      <w:r>
        <w:rPr>
          <w:rFonts w:ascii="SimSunfalt" w:hAnsi="SimSunfalt" w:cs="SimSunfalt" w:hint="eastAsia"/>
          <w:b/>
          <w:sz w:val="32"/>
          <w:szCs w:val="32"/>
        </w:rPr>
        <w:t>調查</w:t>
      </w: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</w:p>
    <w:p w:rsidR="00FA56E4" w:rsidRPr="00AF3B6A" w:rsidRDefault="00FA56E4" w:rsidP="00981F09">
      <w:pPr>
        <w:spacing w:line="240" w:lineRule="auto"/>
        <w:jc w:val="center"/>
        <w:rPr>
          <w:rFonts w:ascii="SimSunfalt" w:hAnsi="SimSunfalt"/>
          <w:b/>
        </w:rPr>
      </w:pPr>
      <w:r w:rsidRPr="00AF3B6A">
        <w:rPr>
          <w:rFonts w:ascii="SimSunfalt" w:hAnsi="SimSunfalt" w:cs="SimSunfalt" w:hint="eastAsia"/>
          <w:b/>
          <w:sz w:val="28"/>
          <w:szCs w:val="28"/>
        </w:rPr>
        <w:t>第二部分：飲料．．．．．．．．．</w:t>
      </w:r>
      <w:r w:rsidRPr="00AF3B6A">
        <w:rPr>
          <w:rFonts w:ascii="SimSunfalt" w:hAnsi="SimSunfalt" w:cs="SimSunfalt"/>
          <w:b/>
          <w:sz w:val="28"/>
          <w:szCs w:val="28"/>
        </w:rPr>
        <w:t>(</w:t>
      </w:r>
      <w:r w:rsidRPr="00AF3B6A">
        <w:rPr>
          <w:rFonts w:ascii="SimSunfalt" w:hAnsi="SimSunfalt" w:cs="SimSunfalt" w:hint="eastAsia"/>
          <w:b/>
          <w:sz w:val="28"/>
          <w:szCs w:val="28"/>
        </w:rPr>
        <w:t>請勾選符合您心目中對飲料的感覺</w:t>
      </w:r>
      <w:r w:rsidRPr="00AF3B6A">
        <w:rPr>
          <w:rFonts w:ascii="SimSunfalt" w:hAnsi="SimSunfalt" w:cs="SimSunfalt"/>
          <w:b/>
          <w:sz w:val="28"/>
          <w:szCs w:val="28"/>
        </w:rPr>
        <w:t>)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630"/>
        <w:gridCol w:w="5940"/>
        <w:gridCol w:w="468"/>
        <w:gridCol w:w="468"/>
        <w:gridCol w:w="468"/>
        <w:gridCol w:w="468"/>
        <w:gridCol w:w="468"/>
      </w:tblGrid>
      <w:tr w:rsidR="00FA56E4" w:rsidRPr="00BA286C" w:rsidTr="007A5DE9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393CC0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01.</w:t>
            </w:r>
          </w:p>
        </w:tc>
        <w:tc>
          <w:tcPr>
            <w:tcW w:w="5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11CB5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您覺得舞茶風的「飲料價格」合理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02.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11CB5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您覺得舞茶風的「飲料種類」多樣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03.</w:t>
            </w:r>
          </w:p>
        </w:tc>
        <w:tc>
          <w:tcPr>
            <w:tcW w:w="5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7B2086" w:rsidRDefault="00FA56E4" w:rsidP="00E11CB5">
            <w:pPr>
              <w:spacing w:line="240" w:lineRule="auto"/>
              <w:jc w:val="both"/>
              <w:rPr>
                <w:rFonts w:ascii="SimSunfalt" w:hAnsi="SimSunfalt"/>
                <w:sz w:val="24"/>
                <w:szCs w:val="24"/>
              </w:rPr>
            </w:pPr>
            <w:r>
              <w:rPr>
                <w:rFonts w:ascii="SimSunfalt" w:hAnsi="SimSunfalt" w:hint="eastAsia"/>
                <w:sz w:val="24"/>
                <w:szCs w:val="24"/>
              </w:rPr>
              <w:t>您覺得舞茶風的「飲料口感</w:t>
            </w:r>
            <w:r w:rsidRPr="007B2086">
              <w:rPr>
                <w:rFonts w:ascii="SimSunfalt" w:hAnsi="SimSunfalt" w:hint="eastAsia"/>
                <w:sz w:val="24"/>
                <w:szCs w:val="24"/>
              </w:rPr>
              <w:t>」獨特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04.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11CB5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您覺得舞茶風的「飲料香味」絕佳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7B2086" w:rsidTr="000F0447">
        <w:trPr>
          <w:trHeight w:val="462"/>
          <w:jc w:val="center"/>
        </w:trPr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05.</w:t>
            </w:r>
          </w:p>
        </w:tc>
        <w:tc>
          <w:tcPr>
            <w:tcW w:w="5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7B2086" w:rsidRDefault="00FA56E4" w:rsidP="00E11CB5">
            <w:pPr>
              <w:spacing w:line="240" w:lineRule="auto"/>
              <w:jc w:val="both"/>
              <w:rPr>
                <w:rFonts w:ascii="SimSunfalt" w:hAnsi="SimSunfalt"/>
                <w:sz w:val="24"/>
                <w:szCs w:val="24"/>
              </w:rPr>
            </w:pPr>
            <w:r w:rsidRPr="007B2086">
              <w:rPr>
                <w:rFonts w:ascii="SimSunfalt" w:hAnsi="SimSunfalt" w:hint="eastAsia"/>
                <w:sz w:val="24"/>
                <w:szCs w:val="24"/>
              </w:rPr>
              <w:t>您覺得舞茶風的「飲料濃度」剛好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7B2086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06.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11CB5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您覺得舞茶風的「飲料杯子」容量適合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07.</w:t>
            </w:r>
          </w:p>
        </w:tc>
        <w:tc>
          <w:tcPr>
            <w:tcW w:w="5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11CB5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您滿意舞茶風飲料的「供應速度」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981F09">
        <w:trPr>
          <w:trHeight w:val="462"/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08.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11CB5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您滿意舞茶風飲料的「外送效率」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Default="00FA56E4" w:rsidP="00E11CB5">
      <w:pPr>
        <w:spacing w:line="240" w:lineRule="auto"/>
        <w:rPr>
          <w:rFonts w:ascii="SimSunfalt" w:hAnsi="SimSunfalt"/>
        </w:rPr>
      </w:pPr>
    </w:p>
    <w:p w:rsidR="00FA56E4" w:rsidRPr="00BA286C" w:rsidRDefault="00FA56E4" w:rsidP="00E11CB5">
      <w:pPr>
        <w:spacing w:line="240" w:lineRule="auto"/>
        <w:rPr>
          <w:rFonts w:ascii="SimSunfalt" w:hAnsi="SimSunfalt"/>
        </w:rPr>
      </w:pPr>
    </w:p>
    <w:p w:rsidR="00FA56E4" w:rsidRPr="00AF3B6A" w:rsidRDefault="00FA56E4" w:rsidP="00BE6059">
      <w:pPr>
        <w:spacing w:line="240" w:lineRule="auto"/>
        <w:jc w:val="center"/>
        <w:rPr>
          <w:rFonts w:ascii="SimSunfalt" w:hAnsi="SimSunfalt"/>
          <w:b/>
        </w:rPr>
      </w:pPr>
      <w:r>
        <w:rPr>
          <w:noProof/>
        </w:rPr>
        <w:pict>
          <v:shape id="_x0000_s1027" type="#_x0000_t202" style="position:absolute;left:0;text-align:left;margin-left:-8.3pt;margin-top:230.8pt;width:468pt;height:45pt;z-index:251652608" filled="f" stroked="f">
            <v:textbox style="mso-next-textbox:#_x0000_s1027">
              <w:txbxContent>
                <w:p w:rsidR="00FA56E4" w:rsidRPr="00BA286C" w:rsidRDefault="00FA56E4" w:rsidP="00E64E6F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E64E6F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請翻至下一頁作答！謝謝您</w:t>
                  </w:r>
                  <w:r w:rsidRPr="00BA286C">
                    <w:t>~</w:t>
                  </w:r>
                </w:p>
              </w:txbxContent>
            </v:textbox>
            <w10:wrap type="square"/>
          </v:shape>
        </w:pict>
      </w:r>
      <w:r w:rsidRPr="00AF3B6A">
        <w:rPr>
          <w:rFonts w:ascii="SimSunfalt" w:hAnsi="SimSunfalt"/>
          <w:b/>
        </w:rPr>
        <w:br w:type="page"/>
      </w:r>
      <w:r w:rsidRPr="00AF3B6A">
        <w:rPr>
          <w:rFonts w:ascii="SimSunfalt" w:hAnsi="SimSunfalt" w:cs="SimSunfalt" w:hint="eastAsia"/>
          <w:b/>
          <w:sz w:val="32"/>
          <w:szCs w:val="32"/>
        </w:rPr>
        <w:t>舞茶風飲料銷售及品牌形象問卷</w:t>
      </w:r>
      <w:r>
        <w:rPr>
          <w:rFonts w:ascii="SimSunfalt" w:hAnsi="SimSunfalt" w:cs="SimSunfalt" w:hint="eastAsia"/>
          <w:b/>
          <w:sz w:val="32"/>
          <w:szCs w:val="32"/>
        </w:rPr>
        <w:t>調查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AF3B6A" w:rsidRDefault="00FA56E4" w:rsidP="00981F09">
      <w:pPr>
        <w:spacing w:line="240" w:lineRule="auto"/>
        <w:jc w:val="center"/>
        <w:rPr>
          <w:rFonts w:ascii="SimSunfalt" w:hAnsi="SimSunfalt"/>
          <w:b/>
        </w:rPr>
      </w:pPr>
      <w:r w:rsidRPr="00AF3B6A">
        <w:rPr>
          <w:rFonts w:ascii="SimSunfalt" w:hAnsi="SimSunfalt" w:cs="SimSunfalt" w:hint="eastAsia"/>
          <w:b/>
          <w:sz w:val="28"/>
          <w:szCs w:val="28"/>
        </w:rPr>
        <w:t>第三部分：品牌形象．．．．．</w:t>
      </w:r>
      <w:r w:rsidRPr="00AF3B6A">
        <w:rPr>
          <w:rFonts w:ascii="SimSunfalt" w:hAnsi="SimSunfalt" w:cs="SimSunfalt"/>
          <w:b/>
          <w:sz w:val="28"/>
          <w:szCs w:val="28"/>
        </w:rPr>
        <w:t>(</w:t>
      </w:r>
      <w:r w:rsidRPr="00AF3B6A">
        <w:rPr>
          <w:rFonts w:ascii="SimSunfalt" w:hAnsi="SimSunfalt" w:cs="SimSunfalt" w:hint="eastAsia"/>
          <w:b/>
          <w:sz w:val="28"/>
          <w:szCs w:val="28"/>
        </w:rPr>
        <w:t>請勾選符合您心目中對品牌形象的感覺</w:t>
      </w:r>
      <w:r w:rsidRPr="00AF3B6A">
        <w:rPr>
          <w:rFonts w:ascii="SimSunfalt" w:hAnsi="SimSunfalt" w:cs="SimSunfalt"/>
          <w:b/>
          <w:sz w:val="28"/>
          <w:szCs w:val="28"/>
        </w:rPr>
        <w:t>)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7A5DE9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444066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75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舞動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7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華麗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76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酷炫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7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04.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神秘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76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05.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活力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7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06.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夢幻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76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07.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自由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7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08.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愉快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2D283A" w:rsidTr="000F0447">
        <w:trPr>
          <w:trHeight w:val="476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2D283A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09.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2D283A" w:rsidRDefault="00FA56E4" w:rsidP="00444066">
            <w:pPr>
              <w:spacing w:line="240" w:lineRule="auto"/>
              <w:jc w:val="both"/>
              <w:rPr>
                <w:rFonts w:ascii="SimSunfalt" w:hAnsi="SimSunfalt"/>
                <w:sz w:val="24"/>
                <w:szCs w:val="24"/>
              </w:rPr>
            </w:pPr>
            <w:r w:rsidRPr="002D283A">
              <w:rPr>
                <w:rFonts w:ascii="SimSunfalt" w:hAnsi="SimSunfalt" w:hint="eastAsia"/>
                <w:sz w:val="24"/>
                <w:szCs w:val="24"/>
              </w:rPr>
              <w:t>您覺得舞茶風的「店名」有</w:t>
            </w:r>
            <w:r w:rsidRPr="002D283A">
              <w:rPr>
                <w:rFonts w:ascii="SimSunfalt" w:hAnsi="SimSunfalt"/>
                <w:sz w:val="24"/>
                <w:szCs w:val="24"/>
              </w:rPr>
              <w:t xml:space="preserve"> </w:t>
            </w:r>
            <w:r w:rsidRPr="002D283A">
              <w:rPr>
                <w:rFonts w:ascii="SimSunfalt" w:hAnsi="SimSunfalt" w:hint="eastAsia"/>
                <w:sz w:val="24"/>
                <w:szCs w:val="24"/>
              </w:rPr>
              <w:t>靈活</w:t>
            </w:r>
            <w:r w:rsidRPr="002D283A">
              <w:rPr>
                <w:rFonts w:ascii="SimSunfalt" w:hAnsi="SimSunfalt"/>
                <w:sz w:val="24"/>
                <w:szCs w:val="24"/>
              </w:rPr>
              <w:t xml:space="preserve"> </w:t>
            </w:r>
            <w:r w:rsidRPr="002D283A">
              <w:rPr>
                <w:rFonts w:ascii="SimSunfalt" w:hAnsi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2D283A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2D283A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2D283A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2D283A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2D283A" w:rsidRDefault="00FA56E4" w:rsidP="00E978CB">
            <w:pPr>
              <w:spacing w:line="240" w:lineRule="auto"/>
              <w:rPr>
                <w:rFonts w:ascii="SimSunfalt" w:hAnsi="SimSunfalt"/>
                <w:sz w:val="24"/>
                <w:szCs w:val="24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7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10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浪漫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76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您覺得舞茶風的「店名」能吸引顧客上門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7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您覺得舞茶風的「店名」能讓人銘記在心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76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444066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您覺得舞茶風的「店名」是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獨一無二，具有辨識度的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AF3B6A" w:rsidRDefault="00FA56E4" w:rsidP="00444066">
      <w:pPr>
        <w:spacing w:line="240" w:lineRule="auto"/>
        <w:jc w:val="center"/>
        <w:rPr>
          <w:rFonts w:ascii="SimSunfalt" w:hAnsi="SimSunfalt"/>
          <w:b/>
        </w:rPr>
      </w:pPr>
      <w:r>
        <w:rPr>
          <w:noProof/>
        </w:rPr>
        <w:pict>
          <v:shape id="_x0000_s1028" type="#_x0000_t202" style="position:absolute;left:0;text-align:left;margin-left:0;margin-top:37.4pt;width:468pt;height:45pt;z-index:251653632;mso-position-horizontal:center" filled="f" stroked="f">
            <v:textbox style="mso-next-textbox:#_x0000_s1028">
              <w:txbxContent>
                <w:p w:rsidR="00FA56E4" w:rsidRPr="00BA286C" w:rsidRDefault="00FA56E4" w:rsidP="00E64E6F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E64E6F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請翻至下一頁作答！謝謝您</w:t>
                  </w:r>
                  <w:r w:rsidRPr="00BA286C">
                    <w:t>~</w:t>
                  </w:r>
                </w:p>
              </w:txbxContent>
            </v:textbox>
            <w10:wrap type="square"/>
          </v:shape>
        </w:pict>
      </w:r>
      <w:r w:rsidRPr="00BA286C">
        <w:rPr>
          <w:rFonts w:ascii="SimSunfalt" w:hAnsi="SimSunfalt"/>
        </w:rPr>
        <w:br w:type="page"/>
      </w:r>
      <w:r w:rsidRPr="00AF3B6A">
        <w:rPr>
          <w:rFonts w:ascii="SimSunfalt" w:hAnsi="SimSunfalt" w:cs="SimSunfalt" w:hint="eastAsia"/>
          <w:b/>
          <w:sz w:val="32"/>
          <w:szCs w:val="32"/>
        </w:rPr>
        <w:t>舞茶風飲料銷售及品牌形象問卷</w:t>
      </w:r>
      <w:r>
        <w:rPr>
          <w:rFonts w:ascii="SimSunfalt" w:hAnsi="SimSunfalt" w:cs="SimSunfalt" w:hint="eastAsia"/>
          <w:b/>
          <w:sz w:val="32"/>
          <w:szCs w:val="32"/>
        </w:rPr>
        <w:t>調查</w:t>
      </w: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  <w:r w:rsidRPr="002E7123">
        <w:rPr>
          <w:rFonts w:ascii="SimSunfalt" w:hAnsi="SimSunfal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1.png" o:spid="_x0000_i1025" type="#_x0000_t75" style="width:251.25pt;height:138.75pt;visibility:visible">
            <v:imagedata r:id="rId7" o:title="" croptop="8225f" cropbottom="7604f" cropleft="12030f" cropright="11610f"/>
          </v:shape>
        </w:pict>
      </w: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</w:p>
    <w:p w:rsidR="00FA56E4" w:rsidRPr="00AF3B6A" w:rsidRDefault="00FA56E4" w:rsidP="00981F09">
      <w:pPr>
        <w:spacing w:line="240" w:lineRule="auto"/>
        <w:jc w:val="center"/>
        <w:rPr>
          <w:rFonts w:ascii="SimSunfalt" w:hAnsi="SimSunfalt"/>
          <w:b/>
        </w:rPr>
      </w:pPr>
      <w:r w:rsidRPr="00AF3B6A">
        <w:rPr>
          <w:rFonts w:ascii="SimSunfalt" w:hAnsi="SimSunfalt" w:cs="SimSunfalt" w:hint="eastAsia"/>
          <w:b/>
          <w:sz w:val="28"/>
          <w:szCs w:val="28"/>
        </w:rPr>
        <w:t>第四部分：品牌標誌．．．．．</w:t>
      </w:r>
      <w:r w:rsidRPr="00AF3B6A">
        <w:rPr>
          <w:rFonts w:ascii="SimSunfalt" w:hAnsi="SimSunfalt" w:cs="SimSunfalt"/>
          <w:b/>
          <w:sz w:val="28"/>
          <w:szCs w:val="28"/>
        </w:rPr>
        <w:t>(</w:t>
      </w:r>
      <w:r w:rsidRPr="00AF3B6A">
        <w:rPr>
          <w:rFonts w:ascii="SimSunfalt" w:hAnsi="SimSunfalt" w:cs="SimSunfalt" w:hint="eastAsia"/>
          <w:b/>
          <w:sz w:val="28"/>
          <w:szCs w:val="28"/>
        </w:rPr>
        <w:t>請勾選符合您心目中對品牌標誌的感覺</w:t>
      </w:r>
      <w:r w:rsidRPr="00AF3B6A">
        <w:rPr>
          <w:rFonts w:ascii="SimSunfalt" w:hAnsi="SimSunfalt" w:cs="SimSunfalt"/>
          <w:b/>
          <w:sz w:val="28"/>
          <w:szCs w:val="28"/>
        </w:rPr>
        <w:t>)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7A5DE9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舞動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華麗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酷炫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04.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神秘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05.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活力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06.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夢幻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07.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自由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1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08.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愉快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193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09.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靈活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971480">
        <w:trPr>
          <w:trHeight w:val="255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>
              <w:rPr>
                <w:noProof/>
              </w:rPr>
              <w:pict>
                <v:shape id="_x0000_s1029" type="#_x0000_t202" style="position:absolute;margin-left:-9pt;margin-top:67.45pt;width:468pt;height:45pt;z-index:251654656;mso-position-horizontal-relative:text;mso-position-vertical-relative:text" filled="f" stroked="f">
                  <v:textbox style="mso-next-textbox:#_x0000_s1029">
                    <w:txbxContent>
                      <w:p w:rsidR="00FA56E4" w:rsidRPr="00BA286C" w:rsidRDefault="00FA56E4" w:rsidP="00320B65">
                        <w:pPr>
                          <w:spacing w:line="240" w:lineRule="auto"/>
                          <w:jc w:val="center"/>
                          <w:rPr>
                            <w:rFonts w:ascii="SimSunfalt" w:hAnsi="SimSunfa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t>________________________________________________________________________</w:t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</w:p>
                      <w:p w:rsidR="00FA56E4" w:rsidRDefault="00FA56E4" w:rsidP="00320B65">
                        <w:pPr>
                          <w:pStyle w:val="Footer"/>
                          <w:spacing w:line="240" w:lineRule="auto"/>
                          <w:jc w:val="center"/>
                        </w:pPr>
                        <w:r w:rsidRPr="00BA286C">
                          <w:rPr>
                            <w:rFonts w:hint="eastAsia"/>
                          </w:rPr>
                          <w:t>請翻至下一頁作答！謝謝您</w:t>
                        </w:r>
                        <w:r w:rsidRPr="00BA286C">
                          <w:t>~</w:t>
                        </w:r>
                      </w:p>
                    </w:txbxContent>
                  </v:textbox>
                </v:shape>
              </w:pict>
            </w:r>
            <w:r w:rsidRPr="00BA286C">
              <w:rPr>
                <w:rFonts w:ascii="SimSunfalt" w:hAnsi="SimSunfalt"/>
                <w:sz w:val="24"/>
                <w:szCs w:val="24"/>
              </w:rPr>
              <w:t>10.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520CD1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明亮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Default="00FA56E4" w:rsidP="00971480">
      <w:pPr>
        <w:spacing w:line="240" w:lineRule="auto"/>
        <w:jc w:val="center"/>
        <w:rPr>
          <w:rFonts w:ascii="SimSunfalt" w:hAnsi="SimSunfalt"/>
          <w:noProof/>
        </w:rPr>
      </w:pPr>
      <w:r>
        <w:rPr>
          <w:noProof/>
        </w:rPr>
        <w:pict>
          <v:shape id="_x0000_s1030" type="#_x0000_t202" style="position:absolute;left:0;text-align:left;margin-left:0;margin-top:-63pt;width:468pt;height:36pt;z-index:251662848;mso-position-horizontal-relative:text;mso-position-vertical-relative:text" filled="f" stroked="f">
            <v:textbox style="mso-next-textbox:#_x0000_s1030">
              <w:txbxContent>
                <w:p w:rsidR="00FA56E4" w:rsidRPr="00971480" w:rsidRDefault="00FA56E4" w:rsidP="00971480">
                  <w:pP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71480">
                    <w:rPr>
                      <w:rFonts w:hint="eastAsia"/>
                      <w:b/>
                      <w:sz w:val="20"/>
                      <w:szCs w:val="20"/>
                    </w:rPr>
                    <w:t>舞茶風飲料銷售及品牌形象問卷調查</w:t>
                  </w:r>
                  <w:r w:rsidRPr="00646EF9"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Pr="00646EF9">
                    <w:rPr>
                      <w:rFonts w:hint="eastAsia"/>
                      <w:b/>
                      <w:sz w:val="20"/>
                      <w:szCs w:val="20"/>
                    </w:rPr>
                    <w:t>第四部分：品牌標誌</w:t>
                  </w:r>
                </w:p>
                <w:p w:rsidR="00FA56E4" w:rsidRPr="00BA286C" w:rsidRDefault="00FA56E4" w:rsidP="00971480">
                  <w:pPr>
                    <w:spacing w:line="240" w:lineRule="auto"/>
                    <w:jc w:val="both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</w:txbxContent>
            </v:textbox>
          </v:shape>
        </w:pict>
      </w:r>
      <w:r w:rsidRPr="002E7123">
        <w:rPr>
          <w:rFonts w:ascii="SimSunfalt" w:hAnsi="SimSunfalt"/>
          <w:noProof/>
        </w:rPr>
        <w:pict>
          <v:shape id="_x0000_i1026" type="#_x0000_t75" style="width:251.25pt;height:138.75pt;visibility:visible">
            <v:imagedata r:id="rId7" o:title="" croptop="8225f" cropbottom="7604f" cropleft="12030f" cropright="11610f"/>
          </v:shape>
        </w:pict>
      </w:r>
    </w:p>
    <w:p w:rsidR="00FA56E4" w:rsidRDefault="00FA56E4" w:rsidP="00971480">
      <w:pPr>
        <w:spacing w:line="240" w:lineRule="auto"/>
        <w:jc w:val="center"/>
        <w:rPr>
          <w:rFonts w:ascii="SimSunfalt" w:hAnsi="SimSunfalt"/>
          <w:b/>
          <w:noProof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7A5DE9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親切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7A5DE9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您覺得舞茶風的「標誌」能讓人銘記在心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您覺得舞茶風的「標誌」能吸引顧客前來上門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971480">
        <w:trPr>
          <w:trHeight w:val="273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14.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您覺得舞茶風的「標誌」是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獨一無二，具有辨識度的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Default="00FA56E4" w:rsidP="00971480">
      <w:pPr>
        <w:spacing w:line="240" w:lineRule="auto"/>
        <w:jc w:val="center"/>
        <w:rPr>
          <w:rFonts w:ascii="SimSunfalt" w:hAnsi="SimSunfalt"/>
          <w:b/>
          <w:noProof/>
        </w:rPr>
      </w:pPr>
    </w:p>
    <w:p w:rsidR="00FA56E4" w:rsidRPr="00AF3B6A" w:rsidRDefault="00FA56E4" w:rsidP="00971480">
      <w:pPr>
        <w:spacing w:line="240" w:lineRule="auto"/>
        <w:jc w:val="center"/>
        <w:rPr>
          <w:rFonts w:ascii="SimSunfalt" w:hAnsi="SimSunfalt"/>
          <w:b/>
        </w:rPr>
      </w:pPr>
      <w:r>
        <w:rPr>
          <w:noProof/>
        </w:rPr>
        <w:pict>
          <v:shape id="_x0000_s1031" type="#_x0000_t202" style="position:absolute;left:0;text-align:left;margin-left:3.7pt;margin-top:522.05pt;width:468pt;height:45pt;z-index:251658752" filled="f" stroked="f">
            <v:textbox style="mso-next-textbox:#_x0000_s1031">
              <w:txbxContent>
                <w:p w:rsidR="00FA56E4" w:rsidRPr="00BA286C" w:rsidRDefault="00FA56E4" w:rsidP="00646EF9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646EF9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請翻至下一頁作答！謝謝您</w:t>
                  </w:r>
                  <w:r w:rsidRPr="00BA286C">
                    <w:t>~</w:t>
                  </w:r>
                </w:p>
              </w:txbxContent>
            </v:textbox>
            <w10:wrap type="square"/>
          </v:shape>
        </w:pict>
      </w:r>
      <w:r w:rsidRPr="00AF3B6A">
        <w:rPr>
          <w:rFonts w:ascii="SimSunfalt" w:hAnsi="SimSunfalt"/>
          <w:b/>
        </w:rPr>
        <w:br w:type="page"/>
      </w:r>
      <w:r w:rsidRPr="00AF3B6A">
        <w:rPr>
          <w:rFonts w:ascii="SimSunfalt" w:hAnsi="SimSunfalt" w:cs="SimSunfalt" w:hint="eastAsia"/>
          <w:b/>
          <w:sz w:val="32"/>
          <w:szCs w:val="32"/>
        </w:rPr>
        <w:t>舞茶風飲料銷售及品牌形象問卷</w:t>
      </w:r>
      <w:r>
        <w:rPr>
          <w:rFonts w:ascii="SimSunfalt" w:hAnsi="SimSunfalt" w:cs="SimSunfalt" w:hint="eastAsia"/>
          <w:b/>
          <w:sz w:val="32"/>
          <w:szCs w:val="32"/>
        </w:rPr>
        <w:t>調查</w:t>
      </w: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</w:p>
    <w:p w:rsidR="00FA56E4" w:rsidRPr="00BA286C" w:rsidRDefault="00FA56E4" w:rsidP="00E978CB">
      <w:pPr>
        <w:spacing w:line="240" w:lineRule="auto"/>
        <w:jc w:val="center"/>
        <w:rPr>
          <w:rFonts w:ascii="SimSunfalt" w:hAnsi="SimSunfalt"/>
        </w:rPr>
      </w:pPr>
      <w:r w:rsidRPr="002E7123">
        <w:rPr>
          <w:rFonts w:ascii="SimSunfalt" w:hAnsi="SimSunfalt"/>
          <w:noProof/>
        </w:rPr>
        <w:pict>
          <v:shape id="image02.png" o:spid="_x0000_i1027" type="#_x0000_t75" style="width:251.25pt;height:138.75pt;visibility:visible">
            <v:imagedata r:id="rId7" o:title="" croptop="8225f" cropbottom="7604f" cropleft="12030f" cropright="11610f"/>
          </v:shape>
        </w:pic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AF3B6A" w:rsidRDefault="00FA56E4" w:rsidP="00981F09">
      <w:pPr>
        <w:spacing w:line="240" w:lineRule="auto"/>
        <w:jc w:val="center"/>
        <w:rPr>
          <w:rFonts w:ascii="SimSunfalt" w:hAnsi="SimSunfalt"/>
          <w:b/>
        </w:rPr>
      </w:pPr>
      <w:r w:rsidRPr="00AF3B6A">
        <w:rPr>
          <w:rFonts w:ascii="SimSunfalt" w:hAnsi="SimSunfalt" w:cs="SimSunfalt" w:hint="eastAsia"/>
          <w:b/>
          <w:sz w:val="28"/>
          <w:szCs w:val="28"/>
        </w:rPr>
        <w:t>第五部分：品牌色彩．．．．．</w:t>
      </w:r>
      <w:r w:rsidRPr="00AF3B6A">
        <w:rPr>
          <w:rFonts w:ascii="SimSunfalt" w:hAnsi="SimSunfalt" w:cs="SimSunfalt"/>
          <w:b/>
          <w:sz w:val="28"/>
          <w:szCs w:val="28"/>
        </w:rPr>
        <w:t>(</w:t>
      </w:r>
      <w:r w:rsidRPr="00AF3B6A">
        <w:rPr>
          <w:rFonts w:ascii="SimSunfalt" w:hAnsi="SimSunfalt" w:cs="SimSunfalt" w:hint="eastAsia"/>
          <w:b/>
          <w:sz w:val="28"/>
          <w:szCs w:val="28"/>
        </w:rPr>
        <w:t>請勾選符合您心目中對品牌色彩的感覺</w:t>
      </w:r>
      <w:r w:rsidRPr="00AF3B6A">
        <w:rPr>
          <w:rFonts w:ascii="SimSunfalt" w:hAnsi="SimSunfalt" w:cs="SimSunfalt"/>
          <w:b/>
          <w:sz w:val="28"/>
          <w:szCs w:val="28"/>
        </w:rPr>
        <w:t>)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6E06B7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舞動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華麗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酷炫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04.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神秘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05.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活力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06.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夢幻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07.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自由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08.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愉快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09.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靈活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3365D3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>
              <w:rPr>
                <w:noProof/>
              </w:rPr>
              <w:pict>
                <v:shape id="_x0000_s1032" type="#_x0000_t202" style="position:absolute;margin-left:-9pt;margin-top:67.45pt;width:468pt;height:45pt;z-index:251655680;mso-position-horizontal-relative:text;mso-position-vertical-relative:text" filled="f" stroked="f">
                  <v:textbox style="mso-next-textbox:#_x0000_s1032">
                    <w:txbxContent>
                      <w:p w:rsidR="00FA56E4" w:rsidRPr="00BA286C" w:rsidRDefault="00FA56E4" w:rsidP="006149B0">
                        <w:pPr>
                          <w:spacing w:line="240" w:lineRule="auto"/>
                          <w:jc w:val="center"/>
                          <w:rPr>
                            <w:rFonts w:ascii="SimSunfalt" w:hAnsi="SimSunfa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t>________________________________________________________________________</w:t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</w:p>
                      <w:p w:rsidR="00FA56E4" w:rsidRDefault="00FA56E4" w:rsidP="006149B0">
                        <w:pPr>
                          <w:pStyle w:val="Footer"/>
                          <w:spacing w:line="240" w:lineRule="auto"/>
                          <w:jc w:val="center"/>
                        </w:pPr>
                        <w:r w:rsidRPr="00BA286C">
                          <w:rPr>
                            <w:rFonts w:hint="eastAsia"/>
                          </w:rPr>
                          <w:t>請翻至下一頁作答！謝謝您</w:t>
                        </w:r>
                        <w:r w:rsidRPr="00BA286C">
                          <w:t>~</w:t>
                        </w:r>
                      </w:p>
                    </w:txbxContent>
                  </v:textbox>
                </v:shape>
              </w:pict>
            </w:r>
            <w:r w:rsidRPr="00BA286C">
              <w:rPr>
                <w:rFonts w:ascii="SimSunfalt" w:hAnsi="SimSunfalt"/>
                <w:sz w:val="24"/>
                <w:szCs w:val="24"/>
              </w:rPr>
              <w:t>10.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552F0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明亮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Default="00FA56E4" w:rsidP="00971480">
      <w:pPr>
        <w:spacing w:line="240" w:lineRule="auto"/>
        <w:rPr>
          <w:rFonts w:ascii="SimSunfalt" w:hAnsi="SimSunfalt"/>
          <w:b/>
        </w:rPr>
      </w:pPr>
    </w:p>
    <w:p w:rsidR="00FA56E4" w:rsidRDefault="00FA56E4" w:rsidP="00CA5FBA">
      <w:pPr>
        <w:spacing w:line="240" w:lineRule="auto"/>
        <w:jc w:val="center"/>
        <w:rPr>
          <w:rFonts w:ascii="SimSunfalt" w:hAnsi="SimSunfalt"/>
          <w:noProof/>
        </w:rPr>
      </w:pPr>
      <w:r>
        <w:rPr>
          <w:noProof/>
        </w:rPr>
        <w:pict>
          <v:shape id="_x0000_s1033" type="#_x0000_t202" style="position:absolute;left:0;text-align:left;margin-left:0;margin-top:-63pt;width:468pt;height:36pt;z-index:251663872" filled="f" stroked="f">
            <v:textbox style="mso-next-textbox:#_x0000_s1033">
              <w:txbxContent>
                <w:p w:rsidR="00FA56E4" w:rsidRPr="00646EF9" w:rsidRDefault="00FA56E4" w:rsidP="003365D3">
                  <w:pPr>
                    <w:spacing w:line="240" w:lineRule="auto"/>
                    <w:jc w:val="center"/>
                    <w:rPr>
                      <w:rFonts w:ascii="SimSunfalt" w:hAnsi="SimSunfalt"/>
                      <w:b/>
                      <w:sz w:val="20"/>
                      <w:szCs w:val="20"/>
                    </w:rPr>
                  </w:pPr>
                  <w:r w:rsidRPr="00971480">
                    <w:rPr>
                      <w:rFonts w:hint="eastAsia"/>
                      <w:b/>
                      <w:sz w:val="20"/>
                      <w:szCs w:val="20"/>
                    </w:rPr>
                    <w:t>舞茶風飲料銷售及品牌形象問卷調查</w:t>
                  </w:r>
                  <w:r w:rsidRPr="00646EF9">
                    <w:rPr>
                      <w:b/>
                      <w:sz w:val="20"/>
                      <w:szCs w:val="20"/>
                    </w:rPr>
                    <w:t xml:space="preserve">     </w:t>
                  </w:r>
                  <w:r w:rsidRPr="00646EF9">
                    <w:rPr>
                      <w:rFonts w:hint="eastAsia"/>
                      <w:b/>
                      <w:sz w:val="20"/>
                      <w:szCs w:val="20"/>
                    </w:rPr>
                    <w:t>第五部分：品牌色彩</w:t>
                  </w:r>
                </w:p>
                <w:p w:rsidR="00FA56E4" w:rsidRPr="00BA286C" w:rsidRDefault="00FA56E4" w:rsidP="003365D3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</w:txbxContent>
            </v:textbox>
          </v:shape>
        </w:pict>
      </w:r>
      <w:r w:rsidRPr="002E7123">
        <w:rPr>
          <w:rFonts w:ascii="SimSunfalt" w:hAnsi="SimSunfalt"/>
          <w:noProof/>
        </w:rPr>
        <w:pict>
          <v:shape id="_x0000_i1028" type="#_x0000_t75" style="width:251.25pt;height:138.75pt;visibility:visible">
            <v:imagedata r:id="rId7" o:title="" croptop="8225f" cropbottom="7604f" cropleft="12030f" cropright="11610f"/>
          </v:shape>
        </w:pict>
      </w:r>
    </w:p>
    <w:p w:rsidR="00FA56E4" w:rsidRDefault="00FA56E4" w:rsidP="00CA5FBA">
      <w:pPr>
        <w:spacing w:line="240" w:lineRule="auto"/>
        <w:jc w:val="center"/>
        <w:rPr>
          <w:rFonts w:ascii="SimSunfalt" w:hAnsi="SimSunfalt"/>
          <w:noProof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6E06B7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您覺得舞茶風的「色彩」有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親切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您覺得舞茶風的「色彩」能讓人銘記在心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您覺得舞茶風的「色彩」能吸引顧客前來上門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Default="00FA56E4" w:rsidP="00CA5FBA">
      <w:pPr>
        <w:spacing w:line="240" w:lineRule="auto"/>
        <w:jc w:val="center"/>
        <w:rPr>
          <w:rFonts w:ascii="SimSunfalt" w:hAnsi="SimSunfalt"/>
          <w:b/>
        </w:rPr>
      </w:pPr>
    </w:p>
    <w:p w:rsidR="00FA56E4" w:rsidRPr="00AF3B6A" w:rsidRDefault="00FA56E4" w:rsidP="00CA5FBA">
      <w:pPr>
        <w:spacing w:line="240" w:lineRule="auto"/>
        <w:jc w:val="center"/>
        <w:rPr>
          <w:rFonts w:ascii="SimSunfalt" w:hAnsi="SimSunfalt"/>
          <w:b/>
        </w:rPr>
      </w:pPr>
      <w:r>
        <w:rPr>
          <w:noProof/>
        </w:rPr>
        <w:pict>
          <v:shape id="_x0000_s1034" type="#_x0000_t202" style="position:absolute;left:0;text-align:left;margin-left:0;margin-top:324.65pt;width:468pt;height:45pt;z-index:251659776" filled="f" stroked="f">
            <v:textbox style="mso-next-textbox:#_x0000_s1034">
              <w:txbxContent>
                <w:p w:rsidR="00FA56E4" w:rsidRPr="00BA286C" w:rsidRDefault="00FA56E4" w:rsidP="00646EF9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646EF9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請翻至下一頁作答！謝謝您</w:t>
                  </w:r>
                  <w:r w:rsidRPr="00BA286C">
                    <w:t>~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.7pt;margin-top:598.35pt;width:468pt;height:45pt;z-index:251656704" filled="f" stroked="f">
            <v:textbox style="mso-next-textbox:#_x0000_s1035">
              <w:txbxContent>
                <w:p w:rsidR="00FA56E4" w:rsidRPr="00BA286C" w:rsidRDefault="00FA56E4" w:rsidP="00FA49E1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FA49E1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請翻至下一頁作答！謝謝您</w:t>
                  </w:r>
                  <w:r w:rsidRPr="00BA286C">
                    <w:t>~</w:t>
                  </w:r>
                </w:p>
              </w:txbxContent>
            </v:textbox>
          </v:shape>
        </w:pict>
      </w:r>
      <w:r w:rsidRPr="00AF3B6A">
        <w:rPr>
          <w:rFonts w:ascii="SimSunfalt" w:hAnsi="SimSunfalt"/>
          <w:b/>
        </w:rPr>
        <w:br w:type="page"/>
      </w:r>
      <w:r w:rsidRPr="00AF3B6A">
        <w:rPr>
          <w:rFonts w:ascii="SimSunfalt" w:hAnsi="SimSunfalt" w:cs="SimSunfalt" w:hint="eastAsia"/>
          <w:b/>
          <w:sz w:val="32"/>
          <w:szCs w:val="32"/>
        </w:rPr>
        <w:t>舞茶風飲料銷售及品牌形象問卷</w:t>
      </w:r>
      <w:r>
        <w:rPr>
          <w:rFonts w:ascii="SimSunfalt" w:hAnsi="SimSunfalt" w:cs="SimSunfalt" w:hint="eastAsia"/>
          <w:b/>
          <w:sz w:val="32"/>
          <w:szCs w:val="32"/>
        </w:rPr>
        <w:t>調查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p w:rsidR="00FA56E4" w:rsidRPr="00AF3B6A" w:rsidRDefault="00FA56E4" w:rsidP="00981F09">
      <w:pPr>
        <w:spacing w:line="240" w:lineRule="auto"/>
        <w:jc w:val="center"/>
        <w:rPr>
          <w:rFonts w:ascii="SimSunfalt" w:hAnsi="SimSunfalt"/>
          <w:b/>
        </w:rPr>
      </w:pPr>
      <w:r>
        <w:rPr>
          <w:rFonts w:ascii="SimSunfalt" w:hAnsi="SimSunfalt" w:cs="SimSunfalt" w:hint="eastAsia"/>
          <w:b/>
          <w:sz w:val="28"/>
          <w:szCs w:val="28"/>
        </w:rPr>
        <w:t>第六部分：店面</w:t>
      </w:r>
      <w:r w:rsidRPr="00AF3B6A">
        <w:rPr>
          <w:rFonts w:ascii="SimSunfalt" w:hAnsi="SimSunfalt" w:cs="SimSunfalt" w:hint="eastAsia"/>
          <w:b/>
          <w:sz w:val="28"/>
          <w:szCs w:val="28"/>
        </w:rPr>
        <w:t>設計．．．．．</w:t>
      </w:r>
      <w:r w:rsidRPr="00AF3B6A">
        <w:rPr>
          <w:rFonts w:ascii="SimSunfalt" w:hAnsi="SimSunfalt" w:cs="SimSunfalt"/>
          <w:b/>
          <w:sz w:val="28"/>
          <w:szCs w:val="28"/>
        </w:rPr>
        <w:t>(</w:t>
      </w:r>
      <w:r w:rsidRPr="00AF3B6A">
        <w:rPr>
          <w:rFonts w:ascii="SimSunfalt" w:hAnsi="SimSunfalt" w:cs="SimSunfalt" w:hint="eastAsia"/>
          <w:b/>
          <w:sz w:val="28"/>
          <w:szCs w:val="28"/>
        </w:rPr>
        <w:t>請勾選符合您心目中對</w:t>
      </w:r>
      <w:r>
        <w:rPr>
          <w:rFonts w:ascii="SimSunfalt" w:hAnsi="SimSunfalt" w:cs="SimSunfalt" w:hint="eastAsia"/>
          <w:b/>
          <w:sz w:val="28"/>
          <w:szCs w:val="28"/>
        </w:rPr>
        <w:t>店面</w:t>
      </w:r>
      <w:r w:rsidRPr="00AF3B6A">
        <w:rPr>
          <w:rFonts w:ascii="SimSunfalt" w:hAnsi="SimSunfalt" w:cs="SimSunfalt" w:hint="eastAsia"/>
          <w:b/>
          <w:sz w:val="28"/>
          <w:szCs w:val="28"/>
        </w:rPr>
        <w:t>設計的感覺</w:t>
      </w:r>
      <w:r w:rsidRPr="00AF3B6A">
        <w:rPr>
          <w:rFonts w:ascii="SimSunfalt" w:hAnsi="SimSunfalt" w:cs="SimSunfalt"/>
          <w:b/>
          <w:sz w:val="28"/>
          <w:szCs w:val="28"/>
        </w:rPr>
        <w:t>)</w:t>
      </w:r>
    </w:p>
    <w:p w:rsidR="00FA56E4" w:rsidRPr="00BA286C" w:rsidRDefault="00FA56E4" w:rsidP="00E978CB">
      <w:pPr>
        <w:spacing w:line="240" w:lineRule="auto"/>
        <w:rPr>
          <w:rFonts w:ascii="SimSunfalt" w:hAnsi="SimSunfalt"/>
        </w:rPr>
      </w:pP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6E06B7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64E6F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您覺得舞茶風的店面「招牌」很明顯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您覺得舞茶風的店面「招牌」字體大小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適合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您覺得舞茶風的店面「招牌」燈光亮度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適合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04.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您覺得舞茶風的店面「燈光」亮度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適合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05.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您覺得舞茶風的店面「燈光」顏色</w:t>
            </w:r>
            <w:r w:rsidRPr="00BA286C">
              <w:rPr>
                <w:rFonts w:ascii="SimSunfalt" w:hAnsi="SimSunfalt" w:cs="SimSunfalt"/>
                <w:sz w:val="24"/>
                <w:szCs w:val="24"/>
              </w:rPr>
              <w:t xml:space="preserve"> </w:t>
            </w: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適合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06.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您覺得舞茶風的店面「燈光」有華麗的感覺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07.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您覺得舞茶風的店面「燈光」有溫馨的感覺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08.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您覺得舞茶風的店面「燈光」有活力的感覺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09.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您覺得舞茶風的店面「外觀」有舒適的感覺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10.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您覺得舞茶風的店面「外觀」有親切的感覺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1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11.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您覺得舞茶風的店面「外觀」有活力的感覺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12.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您覺得舞茶風的店面「外觀」有明亮的感覺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13.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您覺得舞茶風的店面「裝潢」有華麗的感覺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14.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您覺得舞茶風的店面「裝潢」有時尚的感覺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E978CB">
            <w:pPr>
              <w:spacing w:line="240" w:lineRule="auto"/>
              <w:rPr>
                <w:rFonts w:ascii="SimSunfalt" w:hAnsi="SimSunfalt"/>
              </w:rPr>
            </w:pPr>
            <w:r>
              <w:rPr>
                <w:noProof/>
              </w:rPr>
              <w:pict>
                <v:shape id="_x0000_s1036" type="#_x0000_t202" style="position:absolute;margin-left:-9pt;margin-top:68.3pt;width:468pt;height:45pt;z-index:251657728;mso-position-horizontal-relative:text;mso-position-vertical-relative:text" filled="f" stroked="f">
                  <v:textbox style="mso-next-textbox:#_x0000_s1036">
                    <w:txbxContent>
                      <w:p w:rsidR="00FA56E4" w:rsidRPr="00BA286C" w:rsidRDefault="00FA56E4" w:rsidP="00FA49E1">
                        <w:pPr>
                          <w:spacing w:line="240" w:lineRule="auto"/>
                          <w:jc w:val="center"/>
                          <w:rPr>
                            <w:rFonts w:ascii="SimSunfalt" w:hAnsi="SimSunfa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t>________________________________________________________________________</w:t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  <w:r>
                          <w:rPr>
                            <w:rFonts w:ascii="SimSunfalt" w:hAnsi="SimSunfalt"/>
                            <w:sz w:val="20"/>
                            <w:szCs w:val="20"/>
                          </w:rPr>
                          <w:softHyphen/>
                        </w:r>
                      </w:p>
                      <w:p w:rsidR="00FA56E4" w:rsidRDefault="00FA56E4" w:rsidP="00FA49E1">
                        <w:pPr>
                          <w:pStyle w:val="Footer"/>
                          <w:spacing w:line="240" w:lineRule="auto"/>
                          <w:jc w:val="center"/>
                        </w:pPr>
                        <w:r w:rsidRPr="00BA286C">
                          <w:rPr>
                            <w:rFonts w:hint="eastAsia"/>
                          </w:rPr>
                          <w:t>請翻至下一頁作答！謝謝您</w:t>
                        </w:r>
                        <w:r w:rsidRPr="00BA286C">
                          <w:t>~</w:t>
                        </w:r>
                      </w:p>
                    </w:txbxContent>
                  </v:textbox>
                </v:shape>
              </w:pict>
            </w:r>
            <w:r w:rsidRPr="00BA286C">
              <w:rPr>
                <w:rFonts w:ascii="SimSunfalt" w:hAnsi="SimSunfalt"/>
                <w:sz w:val="24"/>
                <w:szCs w:val="24"/>
              </w:rPr>
              <w:t>15.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E64E6F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您覺得舞茶風的店面「裝潢」有明亮的感覺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</w:tbl>
    <w:p w:rsidR="00FA56E4" w:rsidRDefault="00FA56E4" w:rsidP="00E978CB">
      <w:pPr>
        <w:spacing w:line="240" w:lineRule="auto"/>
        <w:rPr>
          <w:rFonts w:ascii="SimSunfalt" w:hAnsi="SimSunfalt"/>
        </w:rPr>
      </w:pPr>
      <w:r>
        <w:rPr>
          <w:noProof/>
        </w:rPr>
        <w:pict>
          <v:shape id="_x0000_s1037" type="#_x0000_t202" style="position:absolute;margin-left:0;margin-top:-63pt;width:468pt;height:38.3pt;z-index:251660800;mso-position-horizontal-relative:text;mso-position-vertical-relative:text" filled="f" stroked="f">
            <v:textbox style="mso-next-textbox:#_x0000_s1037">
              <w:txbxContent>
                <w:p w:rsidR="00FA56E4" w:rsidRPr="00646EF9" w:rsidRDefault="00FA56E4" w:rsidP="00484435">
                  <w:pPr>
                    <w:spacing w:line="240" w:lineRule="auto"/>
                    <w:jc w:val="center"/>
                    <w:rPr>
                      <w:rFonts w:ascii="SimSunfalt" w:hAnsi="SimSunfalt"/>
                      <w:b/>
                      <w:sz w:val="20"/>
                      <w:szCs w:val="20"/>
                    </w:rPr>
                  </w:pPr>
                  <w:r w:rsidRPr="00971480">
                    <w:rPr>
                      <w:rFonts w:hint="eastAsia"/>
                      <w:b/>
                      <w:sz w:val="20"/>
                      <w:szCs w:val="20"/>
                    </w:rPr>
                    <w:t>舞茶風飲料銷售及品牌形象問卷調查</w:t>
                  </w:r>
                  <w:r w:rsidRPr="00646EF9">
                    <w:rPr>
                      <w:b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第六部分：店面設計</w:t>
                  </w:r>
                </w:p>
                <w:p w:rsidR="00FA56E4" w:rsidRPr="00BA286C" w:rsidRDefault="00FA56E4" w:rsidP="00484435">
                  <w:pPr>
                    <w:spacing w:line="240" w:lineRule="auto"/>
                    <w:jc w:val="both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</w:txbxContent>
            </v:textbox>
          </v:shape>
        </w:pict>
      </w:r>
    </w:p>
    <w:tbl>
      <w:tblPr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585"/>
        <w:gridCol w:w="5985"/>
        <w:gridCol w:w="468"/>
        <w:gridCol w:w="468"/>
        <w:gridCol w:w="468"/>
        <w:gridCol w:w="468"/>
        <w:gridCol w:w="468"/>
      </w:tblGrid>
      <w:tr w:rsidR="00FA56E4" w:rsidRPr="00BA286C" w:rsidTr="000168D8">
        <w:trPr>
          <w:jc w:val="center"/>
        </w:trPr>
        <w:tc>
          <w:tcPr>
            <w:tcW w:w="6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jc w:val="center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普通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不同意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非常不同意</w:t>
            </w:r>
          </w:p>
        </w:tc>
      </w:tr>
      <w:tr w:rsidR="00FA56E4" w:rsidRPr="00BA286C" w:rsidTr="006E06B7">
        <w:trPr>
          <w:trHeight w:val="416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16.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您覺得舞茶風的店面「桌椅」舒適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393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17.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您覺得舞茶風的店面「氣氛」良好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6E06B7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18.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您覺得舞茶風的店面「擺設」時尚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F0447">
        <w:trPr>
          <w:trHeight w:val="462"/>
          <w:jc w:val="center"/>
        </w:trPr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19.</w:t>
            </w:r>
          </w:p>
        </w:tc>
        <w:tc>
          <w:tcPr>
            <w:tcW w:w="5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  <w:r w:rsidRPr="00BA286C">
              <w:rPr>
                <w:rFonts w:ascii="SimSunfalt" w:hAnsi="SimSunfalt" w:cs="SimSunfalt" w:hint="eastAsia"/>
                <w:sz w:val="24"/>
                <w:szCs w:val="24"/>
              </w:rPr>
              <w:t>您覺得舞茶風的店面「環境」乾淨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  <w:tc>
          <w:tcPr>
            <w:tcW w:w="4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  <w:r w:rsidRPr="00BA286C">
              <w:rPr>
                <w:rFonts w:ascii="SimSunfalt" w:hAnsi="SimSunfalt"/>
                <w:sz w:val="24"/>
                <w:szCs w:val="24"/>
              </w:rPr>
              <w:t>□</w:t>
            </w:r>
          </w:p>
        </w:tc>
      </w:tr>
      <w:tr w:rsidR="00FA56E4" w:rsidRPr="00BA286C" w:rsidTr="000168D8">
        <w:trPr>
          <w:trHeight w:val="462"/>
          <w:jc w:val="center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56E4" w:rsidRPr="00BA286C" w:rsidRDefault="00FA56E4" w:rsidP="00736573">
            <w:pPr>
              <w:spacing w:line="240" w:lineRule="auto"/>
              <w:jc w:val="both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6E4" w:rsidRPr="00BA286C" w:rsidRDefault="00FA56E4" w:rsidP="00736573">
            <w:pPr>
              <w:spacing w:line="240" w:lineRule="auto"/>
              <w:rPr>
                <w:rFonts w:ascii="SimSunfalt" w:hAnsi="SimSunfalt"/>
              </w:rPr>
            </w:pPr>
          </w:p>
        </w:tc>
      </w:tr>
    </w:tbl>
    <w:p w:rsidR="00FA56E4" w:rsidRDefault="00FA56E4" w:rsidP="00E978CB">
      <w:pPr>
        <w:spacing w:line="240" w:lineRule="auto"/>
        <w:rPr>
          <w:rFonts w:ascii="SimSunfalt" w:hAnsi="SimSunfalt"/>
        </w:rPr>
      </w:pPr>
      <w:r>
        <w:rPr>
          <w:noProof/>
        </w:rPr>
        <w:pict>
          <v:shape id="_x0000_s1038" type="#_x0000_t202" style="position:absolute;margin-left:-9pt;margin-top:443.5pt;width:468pt;height:45pt;z-index:251661824;mso-position-horizontal-relative:text;mso-position-vertical-relative:text" filled="f" stroked="f">
            <v:textbox style="mso-next-textbox:#_x0000_s1038">
              <w:txbxContent>
                <w:p w:rsidR="00FA56E4" w:rsidRPr="00BA286C" w:rsidRDefault="00FA56E4" w:rsidP="00BE6059">
                  <w:pPr>
                    <w:spacing w:line="240" w:lineRule="auto"/>
                    <w:jc w:val="center"/>
                    <w:rPr>
                      <w:rFonts w:ascii="SimSunfalt" w:hAnsi="SimSunfalt"/>
                      <w:sz w:val="20"/>
                      <w:szCs w:val="20"/>
                    </w:rPr>
                  </w:pPr>
                  <w:r>
                    <w:rPr>
                      <w:rFonts w:ascii="SimSunfalt" w:hAnsi="SimSunfalt"/>
                      <w:sz w:val="20"/>
                      <w:szCs w:val="20"/>
                    </w:rPr>
                    <w:t>________________________________________________________________________</w:t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  <w:r>
                    <w:rPr>
                      <w:rFonts w:ascii="SimSunfalt" w:hAnsi="SimSunfalt"/>
                      <w:sz w:val="20"/>
                      <w:szCs w:val="20"/>
                    </w:rPr>
                    <w:softHyphen/>
                  </w:r>
                </w:p>
                <w:p w:rsidR="00FA56E4" w:rsidRDefault="00FA56E4" w:rsidP="00BE6059">
                  <w:pPr>
                    <w:pStyle w:val="Footer"/>
                    <w:spacing w:line="240" w:lineRule="auto"/>
                    <w:jc w:val="center"/>
                  </w:pPr>
                  <w:r w:rsidRPr="00BA286C">
                    <w:rPr>
                      <w:rFonts w:hint="eastAsia"/>
                    </w:rPr>
                    <w:t>作答</w:t>
                  </w:r>
                  <w:r>
                    <w:rPr>
                      <w:rFonts w:hint="eastAsia"/>
                    </w:rPr>
                    <w:t>完成</w:t>
                  </w:r>
                  <w:r w:rsidRPr="00BA286C">
                    <w:rPr>
                      <w:rFonts w:hint="eastAsia"/>
                    </w:rPr>
                    <w:t>！謝謝您</w:t>
                  </w:r>
                  <w:r w:rsidRPr="00BA286C">
                    <w:t>~</w:t>
                  </w:r>
                </w:p>
              </w:txbxContent>
            </v:textbox>
          </v:shape>
        </w:pict>
      </w:r>
    </w:p>
    <w:sectPr w:rsidR="00FA56E4" w:rsidSect="00A24047">
      <w:footerReference w:type="even" r:id="rId8"/>
      <w:pgSz w:w="11909" w:h="16834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E4" w:rsidRDefault="00FA56E4">
      <w:r>
        <w:separator/>
      </w:r>
    </w:p>
  </w:endnote>
  <w:endnote w:type="continuationSeparator" w:id="0">
    <w:p w:rsidR="00FA56E4" w:rsidRDefault="00FA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falt">
    <w:altName w:val="Meiry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6E4" w:rsidRDefault="00FA56E4" w:rsidP="0038797B">
    <w:pPr>
      <w:pStyle w:val="Footer"/>
      <w:framePr w:wrap="around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FA56E4" w:rsidRDefault="00FA5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E4" w:rsidRDefault="00FA56E4">
      <w:r>
        <w:separator/>
      </w:r>
    </w:p>
  </w:footnote>
  <w:footnote w:type="continuationSeparator" w:id="0">
    <w:p w:rsidR="00FA56E4" w:rsidRDefault="00FA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70E3BC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>
    <w:nsid w:val="FFFFFF7D"/>
    <w:multiLevelType w:val="singleLevel"/>
    <w:tmpl w:val="328EC63A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>
    <w:nsid w:val="FFFFFF7E"/>
    <w:multiLevelType w:val="singleLevel"/>
    <w:tmpl w:val="A3765530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>
    <w:nsid w:val="FFFFFF7F"/>
    <w:multiLevelType w:val="singleLevel"/>
    <w:tmpl w:val="B270E53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>
    <w:nsid w:val="FFFFFF80"/>
    <w:multiLevelType w:val="singleLevel"/>
    <w:tmpl w:val="5AAE205A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100A2AA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B6D302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31E88B0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12A6FAA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>
    <w:nsid w:val="FFFFFF89"/>
    <w:multiLevelType w:val="singleLevel"/>
    <w:tmpl w:val="7DE66220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72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0138"/>
    <w:rsid w:val="000159E4"/>
    <w:rsid w:val="000168D8"/>
    <w:rsid w:val="00054D7B"/>
    <w:rsid w:val="00061CB9"/>
    <w:rsid w:val="000E7989"/>
    <w:rsid w:val="000F0447"/>
    <w:rsid w:val="001157EB"/>
    <w:rsid w:val="00181C91"/>
    <w:rsid w:val="001D74A1"/>
    <w:rsid w:val="00226B9D"/>
    <w:rsid w:val="002A2E8C"/>
    <w:rsid w:val="002A485D"/>
    <w:rsid w:val="002B1F45"/>
    <w:rsid w:val="002B638D"/>
    <w:rsid w:val="002D283A"/>
    <w:rsid w:val="002E7123"/>
    <w:rsid w:val="00320B65"/>
    <w:rsid w:val="00320B74"/>
    <w:rsid w:val="003365D3"/>
    <w:rsid w:val="0034396B"/>
    <w:rsid w:val="0038797B"/>
    <w:rsid w:val="0039107D"/>
    <w:rsid w:val="00393CC0"/>
    <w:rsid w:val="003B2F24"/>
    <w:rsid w:val="00426D3F"/>
    <w:rsid w:val="00444066"/>
    <w:rsid w:val="00484435"/>
    <w:rsid w:val="00495F4C"/>
    <w:rsid w:val="00520CD1"/>
    <w:rsid w:val="00533F7D"/>
    <w:rsid w:val="00553A45"/>
    <w:rsid w:val="005E33A3"/>
    <w:rsid w:val="005E3BE2"/>
    <w:rsid w:val="00601C78"/>
    <w:rsid w:val="00612436"/>
    <w:rsid w:val="006149B0"/>
    <w:rsid w:val="00646EF9"/>
    <w:rsid w:val="006E06B7"/>
    <w:rsid w:val="00736573"/>
    <w:rsid w:val="007552F0"/>
    <w:rsid w:val="007A5DE9"/>
    <w:rsid w:val="007B2086"/>
    <w:rsid w:val="00834FA3"/>
    <w:rsid w:val="00837A4E"/>
    <w:rsid w:val="0087731B"/>
    <w:rsid w:val="00890EC0"/>
    <w:rsid w:val="00900A92"/>
    <w:rsid w:val="00971480"/>
    <w:rsid w:val="00981C73"/>
    <w:rsid w:val="00981F09"/>
    <w:rsid w:val="009F0138"/>
    <w:rsid w:val="00A24047"/>
    <w:rsid w:val="00AD58AA"/>
    <w:rsid w:val="00AF3B6A"/>
    <w:rsid w:val="00B93F8D"/>
    <w:rsid w:val="00BA286C"/>
    <w:rsid w:val="00BE16E5"/>
    <w:rsid w:val="00BE6059"/>
    <w:rsid w:val="00CA3083"/>
    <w:rsid w:val="00CA5FBA"/>
    <w:rsid w:val="00CB21C0"/>
    <w:rsid w:val="00CD7192"/>
    <w:rsid w:val="00CE49AB"/>
    <w:rsid w:val="00CF4F74"/>
    <w:rsid w:val="00D638C2"/>
    <w:rsid w:val="00DA1F88"/>
    <w:rsid w:val="00DB76CC"/>
    <w:rsid w:val="00E11CB5"/>
    <w:rsid w:val="00E64E6F"/>
    <w:rsid w:val="00E978CB"/>
    <w:rsid w:val="00EF6A37"/>
    <w:rsid w:val="00F15794"/>
    <w:rsid w:val="00F202E4"/>
    <w:rsid w:val="00FA49E1"/>
    <w:rsid w:val="00F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新細明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新細明體" w:hAnsi="Cambria"/>
      <w:b/>
      <w:color w:val="000000"/>
      <w:kern w:val="52"/>
      <w:sz w:val="5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新細明體" w:hAnsi="Cambria"/>
      <w:b/>
      <w:color w:val="000000"/>
      <w:kern w:val="0"/>
      <w:sz w:val="4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新細明體" w:hAnsi="Cambria"/>
      <w:b/>
      <w:color w:val="000000"/>
      <w:kern w:val="0"/>
      <w:sz w:val="3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新細明體" w:hAnsi="Cambria"/>
      <w:color w:val="000000"/>
      <w:kern w:val="0"/>
      <w:sz w:val="3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mbria" w:eastAsia="新細明體" w:hAnsi="Cambria"/>
      <w:b/>
      <w:color w:val="000000"/>
      <w:kern w:val="0"/>
      <w:sz w:val="3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mbria" w:eastAsia="新細明體" w:hAnsi="Cambria"/>
      <w:color w:val="000000"/>
      <w:kern w:val="0"/>
      <w:sz w:val="36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color w:val="000000"/>
      <w:kern w:val="0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/>
      <w:i/>
      <w:color w:val="000000"/>
      <w:kern w:val="0"/>
      <w:sz w:val="24"/>
    </w:rPr>
  </w:style>
  <w:style w:type="table" w:customStyle="1" w:styleId="a">
    <w:name w:val="樣式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樣式5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樣式4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樣式3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樣式2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樣式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9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color w:val="000000"/>
      <w:kern w:val="0"/>
      <w:sz w:val="20"/>
    </w:rPr>
  </w:style>
  <w:style w:type="paragraph" w:styleId="Footer">
    <w:name w:val="footer"/>
    <w:basedOn w:val="Normal"/>
    <w:link w:val="FooterChar"/>
    <w:uiPriority w:val="99"/>
    <w:rsid w:val="00E9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color w:val="000000"/>
      <w:kern w:val="0"/>
      <w:sz w:val="20"/>
    </w:rPr>
  </w:style>
  <w:style w:type="character" w:styleId="PageNumber">
    <w:name w:val="page number"/>
    <w:basedOn w:val="DefaultParagraphFont"/>
    <w:uiPriority w:val="99"/>
    <w:rsid w:val="00E64E6F"/>
    <w:rPr>
      <w:rFonts w:cs="Times New Roman"/>
    </w:rPr>
  </w:style>
  <w:style w:type="character" w:styleId="SubtleEmphasis">
    <w:name w:val="Subtle Emphasis"/>
    <w:basedOn w:val="DefaultParagraphFont"/>
    <w:uiPriority w:val="99"/>
    <w:qFormat/>
    <w:rsid w:val="007A5DE9"/>
    <w:rPr>
      <w:i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9</Pages>
  <Words>532</Words>
  <Characters>3037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舞茶風飲料銷售及品牌形象問卷調查</dc:title>
  <dc:subject/>
  <dc:creator>MY</dc:creator>
  <cp:keywords/>
  <dc:description/>
  <cp:lastModifiedBy>MY</cp:lastModifiedBy>
  <cp:revision>12</cp:revision>
  <cp:lastPrinted>2015-10-22T02:35:00Z</cp:lastPrinted>
  <dcterms:created xsi:type="dcterms:W3CDTF">2015-10-21T11:47:00Z</dcterms:created>
  <dcterms:modified xsi:type="dcterms:W3CDTF">2015-10-27T09:04:00Z</dcterms:modified>
</cp:coreProperties>
</file>